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92" w:rsidRPr="00B52A6C" w:rsidRDefault="002A7E72">
      <w:pPr>
        <w:pStyle w:val="Ttulo"/>
        <w:rPr>
          <w:lang w:val="pt-BR"/>
        </w:rPr>
      </w:pPr>
      <w:r w:rsidRPr="00B52A6C">
        <w:rPr>
          <w:lang w:val="pt-BR"/>
        </w:rPr>
        <w:t>Controle de Estacionamento</w:t>
      </w:r>
    </w:p>
    <w:p w:rsidR="00617192" w:rsidRPr="00A371FC" w:rsidRDefault="00617192">
      <w:pPr>
        <w:pStyle w:val="Ttulo"/>
      </w:pPr>
      <w:r w:rsidRPr="00B52A6C">
        <w:rPr>
          <w:lang w:val="pt-BR"/>
        </w:rPr>
        <w:fldChar w:fldCharType="begin"/>
      </w:r>
      <w:r w:rsidRPr="00A371FC">
        <w:instrText xml:space="preserve"> TITLE  \* MERGEFORMAT </w:instrText>
      </w:r>
      <w:r w:rsidRPr="00B52A6C">
        <w:rPr>
          <w:lang w:val="pt-BR"/>
        </w:rPr>
        <w:fldChar w:fldCharType="separate"/>
      </w:r>
      <w:r w:rsidR="002A7E72" w:rsidRPr="00A371FC">
        <w:t>Project Plan</w:t>
      </w:r>
      <w:r w:rsidRPr="00B52A6C">
        <w:rPr>
          <w:lang w:val="pt-BR"/>
        </w:rPr>
        <w:fldChar w:fldCharType="end"/>
      </w:r>
    </w:p>
    <w:p w:rsidR="00CF3857" w:rsidRPr="00A371FC" w:rsidRDefault="00CF3857" w:rsidP="00CF3857"/>
    <w:p w:rsidR="00BD6BB0" w:rsidRPr="00A371FC" w:rsidRDefault="00BD6BB0" w:rsidP="00BD6BB0">
      <w:pPr>
        <w:pStyle w:val="InfoBlue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 w:rsidRPr="00A371FC">
        <w:t>[Note: Text enclosed in square brackets and displayed in blue italics (style=</w:t>
      </w:r>
      <w:proofErr w:type="spellStart"/>
      <w:r w:rsidRPr="00A371FC">
        <w:t>InfoBlue</w:t>
      </w:r>
      <w:proofErr w:type="spellEnd"/>
      <w:r w:rsidRPr="00A371FC">
        <w:t>) is included to provide guidance to the author and should be deleted before publishin</w:t>
      </w:r>
      <w:r w:rsidR="00977BDD" w:rsidRPr="00A371FC">
        <w:t>g the document.]</w:t>
      </w:r>
    </w:p>
    <w:p w:rsidR="00617192" w:rsidRPr="00B52A6C" w:rsidRDefault="00617192">
      <w:pPr>
        <w:pStyle w:val="Ttulo1"/>
        <w:rPr>
          <w:lang w:val="pt-BR"/>
        </w:rPr>
      </w:pPr>
      <w:proofErr w:type="spellStart"/>
      <w:r w:rsidRPr="00B52A6C">
        <w:rPr>
          <w:lang w:val="pt-BR"/>
        </w:rPr>
        <w:t>Introduction</w:t>
      </w:r>
      <w:bookmarkEnd w:id="0"/>
      <w:bookmarkEnd w:id="1"/>
      <w:proofErr w:type="spellEnd"/>
    </w:p>
    <w:p w:rsidR="00B52A6C" w:rsidRPr="00A371FC" w:rsidRDefault="00B52A6C" w:rsidP="00B52A6C">
      <w:pPr>
        <w:pStyle w:val="InfoBlue"/>
        <w:rPr>
          <w:color w:val="auto"/>
          <w:lang w:val="pt-BR"/>
        </w:rPr>
      </w:pPr>
      <w:r w:rsidRPr="00A371FC">
        <w:rPr>
          <w:color w:val="auto"/>
          <w:lang w:val="pt-BR"/>
        </w:rPr>
        <w:t xml:space="preserve">O projeto consiste em conceber, desenvolver e </w:t>
      </w:r>
      <w:proofErr w:type="gramStart"/>
      <w:r w:rsidRPr="00A371FC">
        <w:rPr>
          <w:color w:val="auto"/>
          <w:lang w:val="pt-BR"/>
        </w:rPr>
        <w:t>implementar</w:t>
      </w:r>
      <w:proofErr w:type="gramEnd"/>
      <w:r w:rsidRPr="00A371FC">
        <w:rPr>
          <w:color w:val="auto"/>
          <w:lang w:val="pt-BR"/>
        </w:rPr>
        <w:t xml:space="preserve"> um sistema de controle de estacionamento.</w:t>
      </w:r>
    </w:p>
    <w:p w:rsidR="00617192" w:rsidRPr="00A371FC" w:rsidRDefault="00617192" w:rsidP="00466E89">
      <w:pPr>
        <w:pStyle w:val="Ttulo1"/>
        <w:rPr>
          <w:rStyle w:val="Forte"/>
        </w:rPr>
      </w:pPr>
      <w:bookmarkStart w:id="5" w:name="_Toc524312837"/>
      <w:bookmarkStart w:id="6" w:name="_Toc20734060"/>
      <w:r w:rsidRPr="00B52A6C">
        <w:rPr>
          <w:lang w:val="pt-BR"/>
        </w:rPr>
        <w:t xml:space="preserve">Project </w:t>
      </w:r>
      <w:proofErr w:type="spellStart"/>
      <w:r w:rsidR="00466E89" w:rsidRPr="00B52A6C">
        <w:rPr>
          <w:lang w:val="pt-BR"/>
        </w:rPr>
        <w:t>o</w:t>
      </w:r>
      <w:r w:rsidRPr="00B52A6C">
        <w:rPr>
          <w:lang w:val="pt-BR"/>
        </w:rPr>
        <w:t>rganization</w:t>
      </w:r>
      <w:bookmarkEnd w:id="5"/>
      <w:bookmarkEnd w:id="6"/>
      <w:proofErr w:type="spellEnd"/>
    </w:p>
    <w:p w:rsidR="00B52A6C" w:rsidRPr="00A371FC" w:rsidRDefault="00B52A6C" w:rsidP="00A371FC">
      <w:pPr>
        <w:pStyle w:val="PargrafodaLista"/>
        <w:numPr>
          <w:ilvl w:val="0"/>
          <w:numId w:val="13"/>
        </w:numPr>
        <w:rPr>
          <w:rStyle w:val="Forte"/>
          <w:b w:val="0"/>
        </w:rPr>
      </w:pPr>
      <w:proofErr w:type="spellStart"/>
      <w:r w:rsidRPr="00A371FC">
        <w:rPr>
          <w:rStyle w:val="Forte"/>
          <w:b w:val="0"/>
        </w:rPr>
        <w:t>Gerente</w:t>
      </w:r>
      <w:proofErr w:type="spellEnd"/>
      <w:r w:rsidR="00A371FC">
        <w:rPr>
          <w:rStyle w:val="Forte"/>
          <w:b w:val="0"/>
        </w:rPr>
        <w:t xml:space="preserve"> de </w:t>
      </w:r>
      <w:proofErr w:type="spellStart"/>
      <w:r w:rsidR="00A371FC">
        <w:rPr>
          <w:rStyle w:val="Forte"/>
          <w:b w:val="0"/>
        </w:rPr>
        <w:t>Projeto</w:t>
      </w:r>
      <w:proofErr w:type="spellEnd"/>
      <w:r w:rsidRPr="00A371FC">
        <w:rPr>
          <w:rStyle w:val="Forte"/>
          <w:b w:val="0"/>
        </w:rPr>
        <w:t>: Leonardo;</w:t>
      </w:r>
    </w:p>
    <w:p w:rsidR="00B52A6C" w:rsidRDefault="00F3037B" w:rsidP="00A371FC">
      <w:pPr>
        <w:pStyle w:val="PargrafodaLista"/>
        <w:numPr>
          <w:ilvl w:val="0"/>
          <w:numId w:val="13"/>
        </w:numPr>
      </w:pPr>
      <w:proofErr w:type="spellStart"/>
      <w:r>
        <w:t>Analista</w:t>
      </w:r>
      <w:proofErr w:type="spellEnd"/>
      <w:r>
        <w:t>: Sergio</w:t>
      </w:r>
    </w:p>
    <w:p w:rsidR="00F3037B" w:rsidRDefault="00F3037B" w:rsidP="00A371FC">
      <w:pPr>
        <w:pStyle w:val="PargrafodaLista"/>
        <w:numPr>
          <w:ilvl w:val="0"/>
          <w:numId w:val="13"/>
        </w:numPr>
      </w:pPr>
      <w:proofErr w:type="spellStart"/>
      <w:r>
        <w:t>Desenvolvedor</w:t>
      </w:r>
      <w:proofErr w:type="spellEnd"/>
      <w:r>
        <w:t>: Fernando</w:t>
      </w:r>
    </w:p>
    <w:p w:rsidR="00F3037B" w:rsidRDefault="00F3037B" w:rsidP="00A371FC">
      <w:pPr>
        <w:pStyle w:val="PargrafodaLista"/>
        <w:numPr>
          <w:ilvl w:val="0"/>
          <w:numId w:val="13"/>
        </w:numPr>
      </w:pPr>
      <w:r>
        <w:t>Tester: Ricardo</w:t>
      </w:r>
    </w:p>
    <w:p w:rsidR="00617192" w:rsidRPr="00B52A6C" w:rsidRDefault="00002CF5" w:rsidP="00AE6F81">
      <w:pPr>
        <w:pStyle w:val="Ttulo1"/>
        <w:spacing w:before="240"/>
      </w:pPr>
      <w:bookmarkStart w:id="7" w:name="_Toc524312847"/>
      <w:bookmarkStart w:id="8" w:name="_Toc20734070"/>
      <w:r w:rsidRPr="00B52A6C">
        <w:t>Project practices</w:t>
      </w:r>
      <w:r w:rsidR="00E10E75" w:rsidRPr="00B52A6C">
        <w:t xml:space="preserve"> and </w:t>
      </w:r>
      <w:r w:rsidR="00466E89" w:rsidRPr="00B52A6C">
        <w:t>m</w:t>
      </w:r>
      <w:r w:rsidR="00617192" w:rsidRPr="00B52A6C">
        <w:t xml:space="preserve">easurements </w:t>
      </w:r>
    </w:p>
    <w:p w:rsidR="00617192" w:rsidRPr="00A371FC" w:rsidRDefault="00F3037B" w:rsidP="00880534">
      <w:pPr>
        <w:pStyle w:val="InfoBlue"/>
        <w:jc w:val="both"/>
        <w:rPr>
          <w:color w:val="auto"/>
          <w:lang w:val="pt-BR"/>
        </w:rPr>
      </w:pPr>
      <w:r w:rsidRPr="00A371FC">
        <w:rPr>
          <w:color w:val="auto"/>
          <w:lang w:val="pt-BR"/>
        </w:rPr>
        <w:t>O projeto será desenvolvido usando o método de Processo Unificado (UP). A Técnica usada para controle das atividades e o progresso ser</w:t>
      </w:r>
      <w:r w:rsidR="00F87D9B" w:rsidRPr="00A371FC">
        <w:rPr>
          <w:color w:val="auto"/>
          <w:lang w:val="pt-BR"/>
        </w:rPr>
        <w:t xml:space="preserve">á o </w:t>
      </w:r>
      <w:hyperlink r:id="rId9" w:history="1">
        <w:proofErr w:type="spellStart"/>
        <w:r w:rsidR="00F87D9B" w:rsidRPr="00A371FC">
          <w:rPr>
            <w:rStyle w:val="Hyperlink"/>
            <w:color w:val="auto"/>
            <w:lang w:val="pt-BR"/>
          </w:rPr>
          <w:t>Kanban</w:t>
        </w:r>
        <w:proofErr w:type="spellEnd"/>
      </w:hyperlink>
      <w:r w:rsidR="00F87D9B" w:rsidRPr="00A371FC">
        <w:rPr>
          <w:color w:val="auto"/>
          <w:lang w:val="pt-BR"/>
        </w:rPr>
        <w:t xml:space="preserve"> integrado com a técnica </w:t>
      </w:r>
      <w:hyperlink r:id="rId10" w:history="1">
        <w:proofErr w:type="spellStart"/>
        <w:r w:rsidR="00F87D9B" w:rsidRPr="00A371FC">
          <w:rPr>
            <w:rStyle w:val="Hyperlink"/>
            <w:color w:val="auto"/>
            <w:lang w:val="pt-BR"/>
          </w:rPr>
          <w:t>Pomodoro</w:t>
        </w:r>
        <w:proofErr w:type="spellEnd"/>
      </w:hyperlink>
      <w:r w:rsidR="00F87D9B" w:rsidRPr="00A371FC">
        <w:rPr>
          <w:color w:val="auto"/>
          <w:lang w:val="pt-BR"/>
        </w:rPr>
        <w:t xml:space="preserve"> para controle de tempo e métricas.</w:t>
      </w:r>
    </w:p>
    <w:p w:rsidR="00617192" w:rsidRPr="00F3037B" w:rsidRDefault="00617192" w:rsidP="00466E89">
      <w:pPr>
        <w:pStyle w:val="Ttulo1"/>
      </w:pPr>
      <w:r w:rsidRPr="00F3037B">
        <w:t xml:space="preserve">Project </w:t>
      </w:r>
      <w:bookmarkEnd w:id="7"/>
      <w:bookmarkEnd w:id="8"/>
      <w:r w:rsidR="00466E89" w:rsidRPr="00F3037B">
        <w:t>m</w:t>
      </w:r>
      <w:r w:rsidRPr="00F3037B">
        <w:t xml:space="preserve">ilestones and </w:t>
      </w:r>
      <w:r w:rsidR="00466E89" w:rsidRPr="00F3037B">
        <w:t>o</w:t>
      </w:r>
      <w:r w:rsidRPr="00F3037B">
        <w:t>bjectives</w:t>
      </w:r>
    </w:p>
    <w:p w:rsidR="00713B62" w:rsidRPr="00A371FC" w:rsidRDefault="00E65F3F" w:rsidP="00616D42">
      <w:pPr>
        <w:pStyle w:val="InfoBlue"/>
        <w:jc w:val="both"/>
      </w:pPr>
      <w:r w:rsidRPr="00F3037B">
        <w:t>[</w:t>
      </w:r>
      <w:r w:rsidR="0028752B" w:rsidRPr="00F3037B">
        <w:t>Define</w:t>
      </w:r>
      <w:r w:rsidR="00713B62" w:rsidRPr="00F3037B">
        <w:t xml:space="preserve"> and describe the high-level objectives for the </w:t>
      </w:r>
      <w:r w:rsidR="00880534" w:rsidRPr="00F3037B">
        <w:t xml:space="preserve">iterations </w:t>
      </w:r>
      <w:r w:rsidR="00713B62" w:rsidRPr="00F3037B">
        <w:t xml:space="preserve">and define milestones. For </w:t>
      </w:r>
      <w:r w:rsidR="00713B62" w:rsidRPr="00A371FC">
        <w:t>example, use the following table to lay</w:t>
      </w:r>
      <w:r w:rsidR="00466E89" w:rsidRPr="00A371FC">
        <w:t xml:space="preserve"> </w:t>
      </w:r>
      <w:r w:rsidR="00713B62" w:rsidRPr="00A371FC">
        <w:t>out the schedule</w:t>
      </w:r>
      <w:r w:rsidR="00880534" w:rsidRPr="00A371FC">
        <w:t>. If needed you may group the iterations in</w:t>
      </w:r>
      <w:r w:rsidR="00616D42" w:rsidRPr="00A371FC">
        <w:t>to phases and use a separate tab</w:t>
      </w:r>
      <w:r w:rsidR="00880534" w:rsidRPr="00A371FC">
        <w:t>le for each phase</w:t>
      </w:r>
      <w:r w:rsidR="001C4707" w:rsidRPr="00A371FC">
        <w:t>]</w:t>
      </w:r>
    </w:p>
    <w:p w:rsidR="00880534" w:rsidRPr="00A371FC" w:rsidRDefault="00880534" w:rsidP="008805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 w:rsidRPr="00B52A6C">
        <w:tc>
          <w:tcPr>
            <w:tcW w:w="1005" w:type="dxa"/>
            <w:shd w:val="clear" w:color="auto" w:fill="E6E6E6"/>
          </w:tcPr>
          <w:p w:rsidR="00880534" w:rsidRPr="00B52A6C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 w:rsidRPr="00B52A6C">
              <w:rPr>
                <w:rFonts w:ascii="Arial" w:hAnsi="Arial" w:cs="Arial"/>
                <w:b/>
                <w:bCs/>
                <w:lang w:val="pt-BR"/>
              </w:rPr>
              <w:t>Iteration</w:t>
            </w:r>
            <w:proofErr w:type="spellEnd"/>
          </w:p>
        </w:tc>
        <w:tc>
          <w:tcPr>
            <w:tcW w:w="4300" w:type="dxa"/>
            <w:shd w:val="clear" w:color="auto" w:fill="E6E6E6"/>
          </w:tcPr>
          <w:p w:rsidR="00880534" w:rsidRPr="00A371FC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A371FC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A371FC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shd w:val="clear" w:color="auto" w:fill="E6E6E6"/>
          </w:tcPr>
          <w:p w:rsidR="00880534" w:rsidRPr="00B52A6C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 w:rsidRPr="00B52A6C">
              <w:rPr>
                <w:rFonts w:ascii="Arial" w:hAnsi="Arial" w:cs="Arial"/>
                <w:b/>
                <w:bCs/>
                <w:lang w:val="pt-BR"/>
              </w:rPr>
              <w:t>Scheduled</w:t>
            </w:r>
            <w:proofErr w:type="spellEnd"/>
            <w:r w:rsidRPr="00B52A6C">
              <w:rPr>
                <w:rFonts w:ascii="Arial" w:hAnsi="Arial" w:cs="Arial"/>
                <w:b/>
                <w:bCs/>
                <w:lang w:val="pt-BR"/>
              </w:rPr>
              <w:t xml:space="preserve"> start </w:t>
            </w:r>
            <w:proofErr w:type="spellStart"/>
            <w:r w:rsidRPr="00B52A6C">
              <w:rPr>
                <w:rFonts w:ascii="Arial" w:hAnsi="Arial" w:cs="Arial"/>
                <w:b/>
                <w:bCs/>
                <w:lang w:val="pt-BR"/>
              </w:rPr>
              <w:t>or</w:t>
            </w:r>
            <w:proofErr w:type="spellEnd"/>
            <w:r w:rsidRPr="00B52A6C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proofErr w:type="spellStart"/>
            <w:r w:rsidRPr="00B52A6C">
              <w:rPr>
                <w:rFonts w:ascii="Arial" w:hAnsi="Arial" w:cs="Arial"/>
                <w:b/>
                <w:bCs/>
                <w:lang w:val="pt-BR"/>
              </w:rPr>
              <w:t>milestone</w:t>
            </w:r>
            <w:proofErr w:type="spellEnd"/>
          </w:p>
        </w:tc>
        <w:tc>
          <w:tcPr>
            <w:tcW w:w="1726" w:type="dxa"/>
            <w:shd w:val="clear" w:color="auto" w:fill="E6E6E6"/>
          </w:tcPr>
          <w:p w:rsidR="00880534" w:rsidRPr="00B52A6C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B52A6C">
              <w:rPr>
                <w:rFonts w:ascii="Arial" w:hAnsi="Arial" w:cs="Arial"/>
                <w:b/>
                <w:bCs/>
                <w:lang w:val="pt-BR"/>
              </w:rPr>
              <w:t xml:space="preserve">Target </w:t>
            </w:r>
            <w:proofErr w:type="spellStart"/>
            <w:r w:rsidRPr="00B52A6C">
              <w:rPr>
                <w:rFonts w:ascii="Arial" w:hAnsi="Arial" w:cs="Arial"/>
                <w:b/>
                <w:bCs/>
                <w:lang w:val="pt-BR"/>
              </w:rPr>
              <w:t>velocity</w:t>
            </w:r>
            <w:proofErr w:type="spellEnd"/>
          </w:p>
        </w:tc>
      </w:tr>
      <w:tr w:rsidR="00880534" w:rsidRPr="00B52A6C">
        <w:tc>
          <w:tcPr>
            <w:tcW w:w="1005" w:type="dxa"/>
          </w:tcPr>
          <w:p w:rsidR="00880534" w:rsidRPr="00B52A6C" w:rsidRDefault="00880534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B52A6C">
              <w:rPr>
                <w:lang w:val="pt-BR"/>
              </w:rPr>
              <w:t>I1</w:t>
            </w:r>
          </w:p>
        </w:tc>
        <w:tc>
          <w:tcPr>
            <w:tcW w:w="4300" w:type="dxa"/>
          </w:tcPr>
          <w:p w:rsidR="00880534" w:rsidRPr="00B52A6C" w:rsidRDefault="00880534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spellStart"/>
            <w:r w:rsidRPr="00B52A6C">
              <w:rPr>
                <w:lang w:val="pt-BR"/>
              </w:rPr>
              <w:t>Objectives</w:t>
            </w:r>
            <w:proofErr w:type="spellEnd"/>
          </w:p>
          <w:p w:rsidR="00DC6F78" w:rsidRPr="00B52A6C" w:rsidRDefault="00DC6F78" w:rsidP="00DC6F78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Entrada de veículos</w:t>
            </w:r>
            <w:r w:rsidRPr="00B52A6C">
              <w:rPr>
                <w:lang w:val="pt-BR"/>
              </w:rPr>
              <w:t xml:space="preserve">, </w:t>
            </w:r>
            <w:r>
              <w:rPr>
                <w:lang w:val="pt-BR"/>
              </w:rPr>
              <w:t xml:space="preserve">Cenário </w:t>
            </w:r>
            <w:proofErr w:type="gramStart"/>
            <w:r>
              <w:rPr>
                <w:lang w:val="pt-BR"/>
              </w:rPr>
              <w:t>1</w:t>
            </w:r>
            <w:proofErr w:type="gramEnd"/>
          </w:p>
          <w:p w:rsidR="00DC6F78" w:rsidRPr="00B52A6C" w:rsidRDefault="00DC6F78" w:rsidP="00B3080C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Interface complicada (risco)</w:t>
            </w:r>
          </w:p>
        </w:tc>
        <w:tc>
          <w:tcPr>
            <w:tcW w:w="1825" w:type="dxa"/>
          </w:tcPr>
          <w:p w:rsidR="00880534" w:rsidRPr="00B52A6C" w:rsidRDefault="0040172E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 xml:space="preserve"> semanas</w:t>
            </w:r>
          </w:p>
        </w:tc>
        <w:tc>
          <w:tcPr>
            <w:tcW w:w="1726" w:type="dxa"/>
          </w:tcPr>
          <w:p w:rsidR="00880534" w:rsidRPr="00B52A6C" w:rsidRDefault="00A371FC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Tarefa pronta</w:t>
            </w:r>
          </w:p>
        </w:tc>
      </w:tr>
      <w:tr w:rsidR="00880534" w:rsidRPr="00B52A6C">
        <w:tc>
          <w:tcPr>
            <w:tcW w:w="1005" w:type="dxa"/>
          </w:tcPr>
          <w:p w:rsidR="00880534" w:rsidRPr="00B52A6C" w:rsidRDefault="00880534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B52A6C">
              <w:rPr>
                <w:lang w:val="pt-BR"/>
              </w:rPr>
              <w:t>I2</w:t>
            </w:r>
          </w:p>
        </w:tc>
        <w:tc>
          <w:tcPr>
            <w:tcW w:w="4300" w:type="dxa"/>
          </w:tcPr>
          <w:p w:rsidR="00880534" w:rsidRPr="00B52A6C" w:rsidRDefault="00880534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spellStart"/>
            <w:r w:rsidRPr="00B52A6C">
              <w:rPr>
                <w:lang w:val="pt-BR"/>
              </w:rPr>
              <w:t>Objectives</w:t>
            </w:r>
            <w:proofErr w:type="spellEnd"/>
          </w:p>
          <w:p w:rsidR="00880534" w:rsidRPr="00B52A6C" w:rsidRDefault="00DC6F78" w:rsidP="00466E89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Pagamento da tarifa, Cenário </w:t>
            </w:r>
            <w:proofErr w:type="gramStart"/>
            <w:r>
              <w:rPr>
                <w:lang w:val="pt-BR"/>
              </w:rPr>
              <w:t>1</w:t>
            </w:r>
            <w:proofErr w:type="gramEnd"/>
          </w:p>
          <w:p w:rsidR="00DC6F78" w:rsidRPr="00DC6F78" w:rsidRDefault="00DC6F78" w:rsidP="00DC6F78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Erro no cálculo do valor (risco)</w:t>
            </w:r>
          </w:p>
        </w:tc>
        <w:tc>
          <w:tcPr>
            <w:tcW w:w="1825" w:type="dxa"/>
          </w:tcPr>
          <w:p w:rsidR="00880534" w:rsidRPr="00B52A6C" w:rsidRDefault="00DC6F78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 xml:space="preserve"> semanas</w:t>
            </w:r>
          </w:p>
        </w:tc>
        <w:tc>
          <w:tcPr>
            <w:tcW w:w="1726" w:type="dxa"/>
          </w:tcPr>
          <w:p w:rsidR="00880534" w:rsidRPr="00DC6F78" w:rsidRDefault="00DC6F78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Tarefa pronta</w:t>
            </w:r>
            <w:bookmarkStart w:id="9" w:name="_GoBack"/>
            <w:bookmarkEnd w:id="9"/>
          </w:p>
        </w:tc>
      </w:tr>
      <w:bookmarkEnd w:id="2"/>
      <w:bookmarkEnd w:id="3"/>
      <w:bookmarkEnd w:id="4"/>
    </w:tbl>
    <w:p w:rsidR="00B42205" w:rsidRPr="00B52A6C" w:rsidRDefault="00B42205">
      <w:pPr>
        <w:rPr>
          <w:lang w:val="pt-BR"/>
        </w:rPr>
      </w:pPr>
    </w:p>
    <w:p w:rsidR="00B42205" w:rsidRPr="00B52A6C" w:rsidRDefault="00B42205" w:rsidP="00B42205">
      <w:pPr>
        <w:pStyle w:val="Ttulo1"/>
        <w:rPr>
          <w:lang w:val="pt-BR"/>
        </w:rPr>
      </w:pPr>
      <w:r w:rsidRPr="00B52A6C">
        <w:rPr>
          <w:lang w:val="pt-BR"/>
        </w:rPr>
        <w:t>Deployment</w:t>
      </w:r>
    </w:p>
    <w:p w:rsidR="0028752B" w:rsidRDefault="001C4707" w:rsidP="00616D42">
      <w:pPr>
        <w:pStyle w:val="InfoBlue"/>
        <w:jc w:val="both"/>
      </w:pPr>
      <w:r w:rsidRPr="00A371FC">
        <w:t>[</w:t>
      </w:r>
      <w:r w:rsidR="00466E89" w:rsidRPr="00A371FC">
        <w:t>Outline the strategy for deploying the software (and its updates) into the production environment.</w:t>
      </w:r>
      <w:r w:rsidRPr="00A371FC">
        <w:t>]</w:t>
      </w:r>
    </w:p>
    <w:p w:rsidR="00A371FC" w:rsidRPr="00A371FC" w:rsidRDefault="00A371FC" w:rsidP="00A371FC">
      <w:r>
        <w:tab/>
      </w:r>
    </w:p>
    <w:p w:rsidR="00B42205" w:rsidRPr="00B52A6C" w:rsidRDefault="00B42205" w:rsidP="00B42205">
      <w:pPr>
        <w:pStyle w:val="Ttulo1"/>
        <w:rPr>
          <w:lang w:val="pt-BR"/>
        </w:rPr>
      </w:pPr>
      <w:proofErr w:type="spellStart"/>
      <w:r w:rsidRPr="00B52A6C">
        <w:rPr>
          <w:lang w:val="pt-BR"/>
        </w:rPr>
        <w:t>Lessons</w:t>
      </w:r>
      <w:proofErr w:type="spellEnd"/>
      <w:r w:rsidRPr="00B52A6C">
        <w:rPr>
          <w:lang w:val="pt-BR"/>
        </w:rPr>
        <w:t xml:space="preserve"> </w:t>
      </w:r>
      <w:proofErr w:type="spellStart"/>
      <w:r w:rsidR="00466E89" w:rsidRPr="00B52A6C">
        <w:rPr>
          <w:lang w:val="pt-BR"/>
        </w:rPr>
        <w:t>l</w:t>
      </w:r>
      <w:r w:rsidRPr="00B52A6C">
        <w:rPr>
          <w:lang w:val="pt-BR"/>
        </w:rPr>
        <w:t>earned</w:t>
      </w:r>
      <w:proofErr w:type="spellEnd"/>
    </w:p>
    <w:p w:rsidR="00B42205" w:rsidRPr="00A371FC" w:rsidRDefault="001C4707" w:rsidP="00625FE9">
      <w:pPr>
        <w:pStyle w:val="InfoBlue"/>
        <w:jc w:val="both"/>
      </w:pPr>
      <w:r w:rsidRPr="00A371FC">
        <w:t>[</w:t>
      </w:r>
      <w:r w:rsidR="00910B95" w:rsidRPr="00A371FC">
        <w:t>List lessons learn</w:t>
      </w:r>
      <w:r w:rsidR="00466E89" w:rsidRPr="00A371FC">
        <w:t>ed</w:t>
      </w:r>
      <w:r w:rsidR="00910B95" w:rsidRPr="00A371FC">
        <w:t xml:space="preserve"> from the retrospective, with special emphasis on actions to be taken to improve</w:t>
      </w:r>
      <w:r w:rsidR="00466E89" w:rsidRPr="00A371FC">
        <w:t>, f</w:t>
      </w:r>
      <w:r w:rsidR="00910B95" w:rsidRPr="00A371FC">
        <w:t>or example</w:t>
      </w:r>
      <w:r w:rsidR="00466E89" w:rsidRPr="00A371FC">
        <w:t xml:space="preserve">: </w:t>
      </w:r>
      <w:r w:rsidR="00910B95" w:rsidRPr="00A371FC">
        <w:t>the development environment, the process, or team collaboration.</w:t>
      </w:r>
      <w:r w:rsidRPr="00A371FC">
        <w:t>]</w:t>
      </w:r>
    </w:p>
    <w:sectPr w:rsidR="00B42205" w:rsidRPr="00A371FC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C21" w:rsidRDefault="00060C21">
      <w:r>
        <w:separator/>
      </w:r>
    </w:p>
  </w:endnote>
  <w:endnote w:type="continuationSeparator" w:id="0">
    <w:p w:rsidR="00060C21" w:rsidRDefault="00060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center"/>
          </w:pPr>
          <w:r>
            <w:sym w:font="Symbol" w:char="F0D3"/>
          </w:r>
          <w:r w:rsidR="00060C21">
            <w:fldChar w:fldCharType="begin"/>
          </w:r>
          <w:r w:rsidR="00060C21">
            <w:instrText xml:space="preserve"> DOCPROPERTY "Company"  \* MERGEFORMAT </w:instrText>
          </w:r>
          <w:r w:rsidR="00060C21">
            <w:fldChar w:fldCharType="separate"/>
          </w:r>
          <w:r w:rsidR="002A7E72">
            <w:t>Eclipse Process Framework</w:t>
          </w:r>
          <w:r w:rsidR="00060C2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371FC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C6F78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C6F78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5E00C1" w:rsidRDefault="005E00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C21" w:rsidRDefault="00060C21">
      <w:r>
        <w:separator/>
      </w:r>
    </w:p>
  </w:footnote>
  <w:footnote w:type="continuationSeparator" w:id="0">
    <w:p w:rsidR="00060C21" w:rsidRDefault="00060C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00C1">
      <w:tc>
        <w:tcPr>
          <w:tcW w:w="6379" w:type="dxa"/>
        </w:tcPr>
        <w:p w:rsidR="005E00C1" w:rsidRDefault="00B52A6C" w:rsidP="00B52A6C">
          <w:proofErr w:type="spellStart"/>
          <w:r>
            <w:t>Controle</w:t>
          </w:r>
          <w:proofErr w:type="spellEnd"/>
          <w:r>
            <w:t xml:space="preserve"> de </w:t>
          </w:r>
          <w:proofErr w:type="spellStart"/>
          <w:r>
            <w:t>Estacionamento</w:t>
          </w:r>
          <w:proofErr w:type="spellEnd"/>
        </w:p>
      </w:tc>
      <w:tc>
        <w:tcPr>
          <w:tcW w:w="3179" w:type="dxa"/>
        </w:tcPr>
        <w:p w:rsidR="005E00C1" w:rsidRDefault="005E00C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E00C1">
      <w:tc>
        <w:tcPr>
          <w:tcW w:w="6379" w:type="dxa"/>
        </w:tcPr>
        <w:p w:rsidR="005E00C1" w:rsidRDefault="00B52A6C" w:rsidP="00B52A6C">
          <w:r>
            <w:t xml:space="preserve">Plano de </w:t>
          </w:r>
          <w:proofErr w:type="spellStart"/>
          <w:r>
            <w:t>Projeto</w:t>
          </w:r>
          <w:proofErr w:type="spellEnd"/>
          <w:r w:rsidR="00060C21">
            <w:fldChar w:fldCharType="begin"/>
          </w:r>
          <w:r w:rsidR="00060C21">
            <w:instrText xml:space="preserve"> TITLE  \* MERGEFORMAT </w:instrText>
          </w:r>
          <w:r w:rsidR="00060C21">
            <w:fldChar w:fldCharType="separate"/>
          </w:r>
          <w:r w:rsidR="00060C21">
            <w:fldChar w:fldCharType="end"/>
          </w:r>
        </w:p>
      </w:tc>
      <w:tc>
        <w:tcPr>
          <w:tcW w:w="3179" w:type="dxa"/>
        </w:tcPr>
        <w:p w:rsidR="005E00C1" w:rsidRDefault="00B52A6C" w:rsidP="00B52A6C">
          <w:r>
            <w:t xml:space="preserve">  Date: 01/03</w:t>
          </w:r>
          <w:r w:rsidR="005E00C1">
            <w:t>/</w:t>
          </w:r>
          <w:r>
            <w:t>2013</w:t>
          </w:r>
        </w:p>
      </w:tc>
    </w:tr>
  </w:tbl>
  <w:p w:rsidR="005E00C1" w:rsidRDefault="005E00C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4CC65AE"/>
    <w:multiLevelType w:val="hybridMultilevel"/>
    <w:tmpl w:val="58BA47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7B649D"/>
    <w:multiLevelType w:val="hybridMultilevel"/>
    <w:tmpl w:val="589EF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2"/>
  </w:num>
  <w:num w:numId="8">
    <w:abstractNumId w:val="9"/>
  </w:num>
  <w:num w:numId="9">
    <w:abstractNumId w:val="11"/>
  </w:num>
  <w:num w:numId="10">
    <w:abstractNumId w:val="1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E72"/>
    <w:rsid w:val="00002CF5"/>
    <w:rsid w:val="00036D16"/>
    <w:rsid w:val="00060C21"/>
    <w:rsid w:val="00167C3E"/>
    <w:rsid w:val="001C105F"/>
    <w:rsid w:val="001C4707"/>
    <w:rsid w:val="0028752B"/>
    <w:rsid w:val="002A7E72"/>
    <w:rsid w:val="00310D8F"/>
    <w:rsid w:val="003F4175"/>
    <w:rsid w:val="0040172E"/>
    <w:rsid w:val="004217B3"/>
    <w:rsid w:val="00450935"/>
    <w:rsid w:val="00466E89"/>
    <w:rsid w:val="00554AB1"/>
    <w:rsid w:val="005E00C1"/>
    <w:rsid w:val="00616D42"/>
    <w:rsid w:val="00617192"/>
    <w:rsid w:val="00625FE9"/>
    <w:rsid w:val="00656AB2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502A"/>
    <w:rsid w:val="007E6D18"/>
    <w:rsid w:val="008273B6"/>
    <w:rsid w:val="00880534"/>
    <w:rsid w:val="00894037"/>
    <w:rsid w:val="00910B95"/>
    <w:rsid w:val="00917BB3"/>
    <w:rsid w:val="00953F35"/>
    <w:rsid w:val="00974F01"/>
    <w:rsid w:val="00977BDD"/>
    <w:rsid w:val="00985541"/>
    <w:rsid w:val="00995672"/>
    <w:rsid w:val="009F1F07"/>
    <w:rsid w:val="00A231CF"/>
    <w:rsid w:val="00A371FC"/>
    <w:rsid w:val="00A73CB7"/>
    <w:rsid w:val="00AB18F3"/>
    <w:rsid w:val="00AE6F81"/>
    <w:rsid w:val="00AF0526"/>
    <w:rsid w:val="00B3080C"/>
    <w:rsid w:val="00B42205"/>
    <w:rsid w:val="00B52A6C"/>
    <w:rsid w:val="00BD6BB0"/>
    <w:rsid w:val="00CE5612"/>
    <w:rsid w:val="00CF3857"/>
    <w:rsid w:val="00D05E66"/>
    <w:rsid w:val="00D105E7"/>
    <w:rsid w:val="00D17CD2"/>
    <w:rsid w:val="00DC6F78"/>
    <w:rsid w:val="00DE0ACE"/>
    <w:rsid w:val="00E10E75"/>
    <w:rsid w:val="00E65F3F"/>
    <w:rsid w:val="00EF0522"/>
    <w:rsid w:val="00F22D93"/>
    <w:rsid w:val="00F3037B"/>
    <w:rsid w:val="00F72DA9"/>
    <w:rsid w:val="00F87D9B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A371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A37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pomodorotechniqu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kanbanflow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602E1-67CC-4454-ABFC-083A6BD5B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90</TotalTime>
  <Pages>1</Pages>
  <Words>267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aluno</dc:creator>
  <cp:lastModifiedBy>aluno</cp:lastModifiedBy>
  <cp:revision>4</cp:revision>
  <cp:lastPrinted>2013-03-01T15:13:00Z</cp:lastPrinted>
  <dcterms:created xsi:type="dcterms:W3CDTF">2013-03-01T14:17:00Z</dcterms:created>
  <dcterms:modified xsi:type="dcterms:W3CDTF">2013-03-08T13:16:00Z</dcterms:modified>
</cp:coreProperties>
</file>